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document outlines the (folder) structure and functionality of the BCS Portal AngularJS frontend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The portal is divided into two interfaces - Managed Services Portal and Cloud Billing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Any module not under the ‘Cloudbilling’ is Managed Services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Each folder directory contains the controllers, styling (scss), html, and unit 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Some modules are in development/feature phases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AngularJS Frontend Structure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Cloudbuild/Kubernetes yaml configuration files utilized in deployment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Gulp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settings for compiling, translating, minimizing, and setting up application initialization.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Asset, script, and style injection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configurations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Calendar (/calendar)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calendar module for standard portal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Displays change requests in a calendar timeslider UI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Cloudbilling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Budget (/cloudbilling_projects)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Budget configurations for company, group, departments, and projects.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Alert thresholds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Company budget activity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Burwood Admin (/cloudbilling_burwood_admin)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Billing account configuration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Company details (company code, discounts, service fees, and invoice notes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Company (/cloudbilling_config)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Client admin configuration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Company budget settings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Company notification settings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Dashboard (/cloudbilling_dashboard_admin)                  (/cloudbilling_dashboard_admin)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Admin and project dashboards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Funding (/cloudbilling_po)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Funding configurations for STRIDES and purchase orders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Funding Source report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Invoice setup by funding source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Report (/cloudbilling_reports)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Main reporting module for cloud billing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Invoice tab for downloading invoices by company, group, department, or PO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Download copy of weekly summary for admins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Customize and export reports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Util 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Utility scripts for cloudbilling modules, invoicing, and reporting processors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Company (/company)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Tables for viewing device circuits, vendors, users, and device locations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Components/Navbar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UI routing component for navigating routes for both Cloud Billing and Managed Services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dropdown modules for notifications, password change, client filter, sso config, view switching, and logout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ContactUs (/contactus)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Page for managed services contact information and locations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Contracts (/contracts)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Module for viewing Managed Services contracts and related contract items, prices, and skus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Devices (/devices)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 modules for listing client devices and relevant information (locations, ip, etc)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reporting on each device by interfaces or by selected metric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Query reports by date range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trend analysis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Discovery (/discovery) (/discovery_new) (/credentials) ***Development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Table for viewing current/past device discovery sessions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for collecting and submitting discovery session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 for collecting credentials for initiating discovery session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Docs (/docs) (/release_notes) (/cloud_guide) (/cloud_user_guide)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/docs - Documentation for Managed Services Portal housed in GCP Cloud Storage Bucket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/release_notes - Bi-weekly release notes synced with Servicenow’s release table for the BCS Portal (cloudbilling only)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/cloud_guide, /cloud_user_guide - Cloud Billing user guides which are housed in Github repository and displayed through markdown.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Events (/events) (/cleared_events)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Tables for viewing SL events and details of those events/cleared events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event modal for more detailed information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Highcharts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Custom directive for implementing highcharts across reporting modules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Misc. js utility modules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Login (/login) (/logout) (sso_login)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Module for login, logout, register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SSO login initiation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Check valid IdP config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Redirect to IdP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Confirm assertion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password form with valid email and encrypted id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 (/)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 dashboard/landing page for the Managed Services Portal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 API Feed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Burwood Website Scrape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Analytics Widgets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Widget Configuration Modal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Netbrain (/netbrain) ***development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SSO integration directly into Netbrain maps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Downloads of environment maps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Onboarding (/cloudbilling_onboarding) ***development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Servicenow integration with onboarding projects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for viewing status, assignments, and subtasks for onboarding processes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 (/problem)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Servicenow integration with Problem tickets types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Table overview of tickets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Single ticket view and activity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Report (/report)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Main reporting module for the Managed Services Portal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Tickets reports, device reports, analytics, table exports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builder/composer (emailed)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Scheduled emails report configurations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Requests (/requests)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Servicenow integration with Request tickets types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Table overview of tickets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Single ticket view and activity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Ticket submission form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separate UI and module for Cloud specific requests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internal request form available to only Burwood Users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Reset  (/reset_password)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Reset page to accept valid users to reset password.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Reset initiated from Login module and continued through Reset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Sciencelogic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Services used to prep and transmit REST and GQL queries to Sciencelogic module on BE server.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Global search module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Located in top right corner of Managed Services portal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Searches all tickets, devices, and keywords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Services used to prep and transmit REST queries to standard portal backend server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Service 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Misc service and factory scripts for standard portal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Servicenow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Services used to prep and transmit REST queries to Servicenow module on BE server.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Shared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Shared UI components across both Portal environments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Activity feed, confirmation, loading, notices, etc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SSO (/sso_config)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Internal page for configuration of SSO clients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IdP configurations (certificates, domains, attributes, etc)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Both Cloud Billing and Managed Services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Status (/incidents)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Servicenow integration with Incident tickets types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Table overview of tickets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Single ticket view and activity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Ticket submission form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Ticket (/ticket) *** deprecated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Servicenow integration with all tickets types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Uchangereqquest (/uchange_request)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Servicenow integration with Change tickets types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Table overview of tickets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Single ticket view and activity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Ticket submission form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UserAdmin (/cloudbilling_users)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TCloud Billing module for user management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Synced with Servicenow catalog of users, groups, and details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Allows users to be mapped to cloud projects, departments, or groups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of cloud billing roles and views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user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reset upon new user or update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***.index.***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Global constants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Header injections for HTTPS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 and controller configuration/management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Runtime codeblocks/route restrictions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Bower configurations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 assets, fonts, icons, etc.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***-frontend.Dockerfile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build steps for each environment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